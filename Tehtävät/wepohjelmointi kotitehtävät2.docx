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90E" w14:textId="1612E334" w:rsidR="00AB4E38" w:rsidRPr="00AB4E38" w:rsidRDefault="00AB4E38" w:rsidP="00AB4E38">
      <w:pPr>
        <w:pStyle w:val="Otsikko"/>
        <w:rPr>
          <w:rFonts w:ascii="Arial" w:hAnsi="Arial" w:cs="Arial"/>
          <w:sz w:val="28"/>
          <w:szCs w:val="28"/>
        </w:rPr>
      </w:pPr>
      <w:r w:rsidRPr="00AB4E38">
        <w:rPr>
          <w:rFonts w:ascii="Arial" w:hAnsi="Arial" w:cs="Arial"/>
          <w:sz w:val="28"/>
          <w:szCs w:val="28"/>
        </w:rPr>
        <w:t>Tuttuun tapaan n</w:t>
      </w:r>
      <w:r>
        <w:rPr>
          <w:rFonts w:ascii="Arial" w:hAnsi="Arial" w:cs="Arial"/>
          <w:sz w:val="28"/>
          <w:szCs w:val="28"/>
        </w:rPr>
        <w:t xml:space="preserve">ämä koodit mitä teen pääsee tarkastelemaan </w:t>
      </w:r>
      <w:r w:rsidR="00A17233">
        <w:rPr>
          <w:rFonts w:ascii="Arial" w:hAnsi="Arial" w:cs="Arial"/>
          <w:sz w:val="28"/>
          <w:szCs w:val="28"/>
        </w:rPr>
        <w:t>GitHubin</w:t>
      </w:r>
      <w:r>
        <w:rPr>
          <w:rFonts w:ascii="Arial" w:hAnsi="Arial" w:cs="Arial"/>
          <w:sz w:val="28"/>
          <w:szCs w:val="28"/>
        </w:rPr>
        <w:t xml:space="preserve"> puolelta </w:t>
      </w:r>
      <w:hyperlink r:id="rId10" w:history="1">
        <w:r w:rsidRPr="00AB4E38">
          <w:rPr>
            <w:rStyle w:val="Hyperlinkki"/>
            <w:rFonts w:ascii="Arial" w:hAnsi="Arial" w:cs="Arial"/>
            <w:sz w:val="28"/>
            <w:szCs w:val="28"/>
          </w:rPr>
          <w:t>https://github.com/jounikivi/Wep_Ohjelmointi</w:t>
        </w:r>
      </w:hyperlink>
    </w:p>
    <w:p w14:paraId="01548D27" w14:textId="77777777" w:rsidR="00AB4E38" w:rsidRPr="00AB4E38" w:rsidRDefault="00AB4E38" w:rsidP="00AB4E38">
      <w:pPr>
        <w:pStyle w:val="Otsikko"/>
        <w:rPr>
          <w:rFonts w:ascii="Arial Black" w:hAnsi="Arial Black"/>
          <w:sz w:val="28"/>
          <w:szCs w:val="28"/>
        </w:rPr>
      </w:pPr>
    </w:p>
    <w:p w14:paraId="0921D8DB" w14:textId="76B678A8" w:rsidR="00DD18FB" w:rsidRPr="000F102D" w:rsidRDefault="00DD18FB" w:rsidP="00DD18FB">
      <w:pPr>
        <w:pStyle w:val="Otsikko"/>
        <w:jc w:val="center"/>
        <w:rPr>
          <w:rFonts w:ascii="Arial Black" w:hAnsi="Arial Black"/>
          <w:sz w:val="28"/>
          <w:szCs w:val="28"/>
          <w:lang w:val="en-GB"/>
        </w:rPr>
      </w:pPr>
      <w:r w:rsidRPr="000F102D">
        <w:rPr>
          <w:rFonts w:ascii="Arial Black" w:hAnsi="Arial Black"/>
          <w:sz w:val="28"/>
          <w:szCs w:val="28"/>
          <w:lang w:val="en-GB"/>
        </w:rPr>
        <w:t>wepohjelmointi kotitehtävät2</w:t>
      </w:r>
    </w:p>
    <w:p w14:paraId="38598A7A" w14:textId="321D6FB1" w:rsidR="00855982" w:rsidRPr="00DD18FB" w:rsidRDefault="00DD18FB" w:rsidP="00855982">
      <w:pPr>
        <w:pStyle w:val="Otsikko1"/>
        <w:rPr>
          <w:color w:val="FF0000"/>
          <w:sz w:val="24"/>
          <w:szCs w:val="24"/>
          <w:lang w:val="en-GB"/>
        </w:rPr>
      </w:pPr>
      <w:r w:rsidRPr="00DD18FB">
        <w:rPr>
          <w:color w:val="FF0000"/>
          <w:sz w:val="24"/>
          <w:szCs w:val="24"/>
          <w:lang w:val="en-GB"/>
        </w:rPr>
        <w:t>1. Make the practical Black Goose Bistro exercises 5-3 of the course book (1 pts)</w:t>
      </w:r>
    </w:p>
    <w:p w14:paraId="1D116127" w14:textId="7938CA80" w:rsidR="00DD18FB" w:rsidRDefault="00DD18FB" w:rsidP="00DD18FB">
      <w:pPr>
        <w:pStyle w:val="Kuvaotsikko"/>
        <w:keepNext/>
      </w:pPr>
      <w:r>
        <w:t>Kuva vaiheesta 1</w:t>
      </w:r>
    </w:p>
    <w:p w14:paraId="7E142545" w14:textId="6CAED569" w:rsidR="00855982" w:rsidRDefault="00DD18FB" w:rsidP="00DD18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445CC25" wp14:editId="75B540C3">
            <wp:extent cx="4506686" cy="1275138"/>
            <wp:effectExtent l="0" t="0" r="8255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332" cy="128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A3FB" w14:textId="3092DAF1" w:rsidR="00475E95" w:rsidRDefault="00475E95" w:rsidP="00475E95">
      <w:pPr>
        <w:pStyle w:val="Kuvaotsikko"/>
        <w:keepNext/>
      </w:pPr>
      <w:r>
        <w:t>Kuva vaiheesta 2</w:t>
      </w:r>
    </w:p>
    <w:p w14:paraId="0A3E1123" w14:textId="24CC2173" w:rsidR="00DD18FB" w:rsidRDefault="00475E95" w:rsidP="00DD18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230E6C" wp14:editId="492B7FA1">
            <wp:extent cx="5723890" cy="1104265"/>
            <wp:effectExtent l="0" t="0" r="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F93C" w14:textId="2583A7AA" w:rsidR="00475E95" w:rsidRDefault="00475E95" w:rsidP="00475E95">
      <w:pPr>
        <w:pStyle w:val="Kuvaotsikko"/>
        <w:keepNext/>
      </w:pPr>
      <w:r>
        <w:t>Kuva vaiheesta 3</w:t>
      </w:r>
    </w:p>
    <w:p w14:paraId="4B3F1181" w14:textId="4875075B" w:rsidR="00DD18FB" w:rsidRPr="00DD18FB" w:rsidRDefault="00475E95" w:rsidP="00DD18F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48CA22" wp14:editId="60D437FE">
            <wp:extent cx="5729605" cy="2683510"/>
            <wp:effectExtent l="0" t="0" r="4445" b="254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9F92" w14:textId="5358C292" w:rsidR="00DD18FB" w:rsidRPr="00AB4E38" w:rsidRDefault="00AB4E38" w:rsidP="00DD18FB">
      <w:pPr>
        <w:pStyle w:val="Otsikko1"/>
        <w:rPr>
          <w:color w:val="FF0000"/>
          <w:sz w:val="24"/>
          <w:szCs w:val="24"/>
          <w:lang w:val="en-GB"/>
        </w:rPr>
      </w:pPr>
      <w:r w:rsidRPr="00AB4E38">
        <w:rPr>
          <w:color w:val="FF0000"/>
          <w:sz w:val="24"/>
          <w:szCs w:val="24"/>
          <w:lang w:val="en-GB"/>
        </w:rPr>
        <w:lastRenderedPageBreak/>
        <w:t>2. Make the practical Black Goose Bistro exercises 6-1, 6-4 and 6-6 of the course book (3 pts)</w:t>
      </w:r>
    </w:p>
    <w:p w14:paraId="0B5238AF" w14:textId="6FD00D11" w:rsidR="000F102D" w:rsidRDefault="000F102D" w:rsidP="000F102D">
      <w:pPr>
        <w:pStyle w:val="Kuvaotsikko"/>
        <w:keepNext/>
      </w:pPr>
      <w:r>
        <w:t xml:space="preserve">Kuvia mitä </w:t>
      </w:r>
      <w:proofErr w:type="gramStart"/>
      <w:r>
        <w:t>otin</w:t>
      </w:r>
      <w:proofErr w:type="gramEnd"/>
      <w:r>
        <w:t xml:space="preserve"> kun tein tehtävää koodit pääsee paremin kattoo GitHubista</w:t>
      </w:r>
    </w:p>
    <w:p w14:paraId="2128DEA5" w14:textId="21FAD761" w:rsidR="000F102D" w:rsidRDefault="000F102D" w:rsidP="000F102D">
      <w:r>
        <w:rPr>
          <w:noProof/>
        </w:rPr>
        <w:drawing>
          <wp:inline distT="0" distB="0" distL="0" distR="0" wp14:anchorId="6B6C750F" wp14:editId="2B9501D6">
            <wp:extent cx="1417796" cy="2004365"/>
            <wp:effectExtent l="0" t="0" r="0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762" cy="20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CDF43" wp14:editId="21E663B0">
            <wp:extent cx="3600942" cy="2055571"/>
            <wp:effectExtent l="0" t="0" r="0" b="190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00" cy="205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EC5292" wp14:editId="71E2B9B2">
            <wp:extent cx="4501230" cy="1997049"/>
            <wp:effectExtent l="0" t="0" r="0" b="381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08" cy="200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6581" w14:textId="781CE3A6" w:rsidR="000F102D" w:rsidRPr="000F102D" w:rsidRDefault="000F102D" w:rsidP="000F102D">
      <w:r>
        <w:rPr>
          <w:noProof/>
        </w:rPr>
        <w:drawing>
          <wp:inline distT="0" distB="0" distL="0" distR="0" wp14:anchorId="7ABA6589" wp14:editId="3B6B31CE">
            <wp:extent cx="2940792" cy="1338682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72" cy="13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0EA9" w14:textId="2BD59556" w:rsidR="000F102D" w:rsidRDefault="000F102D" w:rsidP="000F102D">
      <w:pPr>
        <w:keepNext/>
      </w:pPr>
    </w:p>
    <w:p w14:paraId="2717A10D" w14:textId="7B8FECCC" w:rsidR="000F102D" w:rsidRPr="000F102D" w:rsidRDefault="000F102D" w:rsidP="00AB4E38"/>
    <w:p w14:paraId="7FB80628" w14:textId="77777777" w:rsidR="000F102D" w:rsidRPr="000F102D" w:rsidRDefault="000F102D" w:rsidP="00AB4E38"/>
    <w:p w14:paraId="75818597" w14:textId="573C5622" w:rsidR="00DD18FB" w:rsidRPr="00DD18FB" w:rsidRDefault="00AB4E38" w:rsidP="00DD18FB">
      <w:pPr>
        <w:pStyle w:val="Otsikko1"/>
        <w:rPr>
          <w:color w:val="FF0000"/>
          <w:sz w:val="24"/>
          <w:szCs w:val="24"/>
          <w:lang w:val="en-GB"/>
        </w:rPr>
      </w:pPr>
      <w:r w:rsidRPr="00AB4E38">
        <w:rPr>
          <w:color w:val="FF0000"/>
          <w:sz w:val="24"/>
          <w:szCs w:val="24"/>
          <w:lang w:val="en-GB"/>
        </w:rPr>
        <w:t>3.</w:t>
      </w:r>
      <w:r>
        <w:rPr>
          <w:color w:val="FF0000"/>
          <w:sz w:val="24"/>
          <w:szCs w:val="24"/>
          <w:lang w:val="en-GB"/>
        </w:rPr>
        <w:t xml:space="preserve"> </w:t>
      </w:r>
      <w:r w:rsidRPr="00AB4E38">
        <w:rPr>
          <w:color w:val="FF0000"/>
          <w:sz w:val="24"/>
          <w:szCs w:val="24"/>
          <w:lang w:val="en-GB"/>
        </w:rPr>
        <w:t>Explain the concept “ARIA” and how it is related to web development? Give also examples how ARIA has been used. Hint: Take a look at https://www.saavutettavuusvaatimukset.fi/ (3 pts)</w:t>
      </w:r>
    </w:p>
    <w:p w14:paraId="0E7D948D" w14:textId="3FB309E1" w:rsidR="00DD18FB" w:rsidRPr="000F102D" w:rsidRDefault="00EE2C4B" w:rsidP="00EE2C4B">
      <w:r w:rsidRPr="00EE2C4B">
        <w:t xml:space="preserve">Aria on </w:t>
      </w:r>
      <w:r w:rsidR="00A17233" w:rsidRPr="00EE2C4B">
        <w:t>World</w:t>
      </w:r>
      <w:r w:rsidRPr="00EE2C4B">
        <w:t xml:space="preserve"> wide web consortiumin julkaisema ja W3C:n </w:t>
      </w:r>
      <w:r w:rsidR="00A17233" w:rsidRPr="00EE2C4B">
        <w:t>keh</w:t>
      </w:r>
      <w:r w:rsidR="00A17233">
        <w:t>ittämä</w:t>
      </w:r>
      <w:r>
        <w:t xml:space="preserve"> standarri, millä erityisesti voidaan </w:t>
      </w:r>
      <w:r w:rsidR="00A17233">
        <w:t>parantaen</w:t>
      </w:r>
      <w:r>
        <w:t xml:space="preserve"> verkkopalvelujen ja verkkosivujen toiminnallisuuksien saavutettavuutta voidaan parantaa ruudunlukuohjelminen. </w:t>
      </w:r>
      <w:r w:rsidRPr="000F102D">
        <w:t>Aria on html kieltä täydentä</w:t>
      </w:r>
      <w:r w:rsidR="00A17233" w:rsidRPr="000F102D">
        <w:t>vä</w:t>
      </w:r>
      <w:r w:rsidRPr="000F102D">
        <w:t xml:space="preserve"> standardi</w:t>
      </w:r>
      <w:r w:rsidR="00A17233" w:rsidRPr="000F102D">
        <w:t>. Arian nykyinen version on 1.1 uusi 1.2 versio julkaistaan tulevaisuudessa.</w:t>
      </w:r>
    </w:p>
    <w:p w14:paraId="4FACC0BE" w14:textId="0B51C7BC" w:rsidR="00DD18FB" w:rsidRPr="000F102D" w:rsidRDefault="000F102D" w:rsidP="00DD18FB">
      <w:pPr>
        <w:pStyle w:val="Otsikko1"/>
        <w:rPr>
          <w:color w:val="FF0000"/>
          <w:sz w:val="24"/>
          <w:szCs w:val="24"/>
          <w:lang w:val="en-US"/>
        </w:rPr>
      </w:pPr>
      <w:r w:rsidRPr="000F102D">
        <w:rPr>
          <w:color w:val="FF0000"/>
          <w:sz w:val="24"/>
          <w:szCs w:val="24"/>
          <w:lang w:val="en-US"/>
        </w:rPr>
        <w:lastRenderedPageBreak/>
        <w:t>4.</w:t>
      </w:r>
      <w:r>
        <w:rPr>
          <w:color w:val="FF0000"/>
          <w:sz w:val="24"/>
          <w:szCs w:val="24"/>
          <w:lang w:val="en-US"/>
        </w:rPr>
        <w:t xml:space="preserve"> </w:t>
      </w:r>
      <w:r w:rsidRPr="000F102D">
        <w:rPr>
          <w:color w:val="FF0000"/>
          <w:sz w:val="24"/>
          <w:szCs w:val="24"/>
          <w:lang w:val="en-US"/>
        </w:rPr>
        <w:t>In your personal web page project: (3 pts = 3 * 1 point)</w:t>
      </w:r>
    </w:p>
    <w:p w14:paraId="270B0556" w14:textId="0F1F1E5C" w:rsidR="000F102D" w:rsidRDefault="000F102D" w:rsidP="000F102D">
      <w:pPr>
        <w:rPr>
          <w:lang w:val="en-US"/>
        </w:rPr>
      </w:pPr>
      <w:r w:rsidRPr="000F102D">
        <w:rPr>
          <w:lang w:val="en-US"/>
        </w:rPr>
        <w:t>a.</w:t>
      </w:r>
      <w:r w:rsidRPr="000F102D">
        <w:rPr>
          <w:lang w:val="en-US"/>
        </w:rPr>
        <w:tab/>
        <w:t xml:space="preserve">Add navigation to your pages. User should be able to navigate back and forth in your site. </w:t>
      </w:r>
    </w:p>
    <w:p w14:paraId="37DC6273" w14:textId="33FE0AE4" w:rsidR="00EE14CD" w:rsidRPr="00EE14CD" w:rsidRDefault="00EE14CD" w:rsidP="000F102D">
      <w:r w:rsidRPr="00EE14CD">
        <w:t>Aloitin kokonan uuden Harjoitelu s</w:t>
      </w:r>
      <w:r>
        <w:t>ivun tekemisen</w:t>
      </w:r>
    </w:p>
    <w:p w14:paraId="5902FD98" w14:textId="79D1E0AC" w:rsidR="000F102D" w:rsidRPr="000F102D" w:rsidRDefault="00EE14CD" w:rsidP="000F102D">
      <w:pPr>
        <w:rPr>
          <w:lang w:val="en-US"/>
        </w:rPr>
      </w:pPr>
      <w:r w:rsidRPr="00EE14CD">
        <w:tab/>
      </w:r>
      <w:r>
        <w:rPr>
          <w:noProof/>
          <w:lang w:val="en-US"/>
        </w:rPr>
        <w:drawing>
          <wp:inline distT="0" distB="0" distL="0" distR="0" wp14:anchorId="343ABEC6" wp14:editId="0485767C">
            <wp:extent cx="4169664" cy="2758358"/>
            <wp:effectExtent l="0" t="0" r="2540" b="444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33" cy="27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8EAE" w14:textId="1452725F" w:rsidR="000F102D" w:rsidRDefault="000F102D" w:rsidP="000F102D">
      <w:pPr>
        <w:rPr>
          <w:lang w:val="en-US"/>
        </w:rPr>
      </w:pPr>
      <w:r w:rsidRPr="000F102D">
        <w:rPr>
          <w:lang w:val="en-US"/>
        </w:rPr>
        <w:t>b.</w:t>
      </w:r>
      <w:r w:rsidRPr="000F102D">
        <w:rPr>
          <w:lang w:val="en-US"/>
        </w:rPr>
        <w:tab/>
        <w:t>Add links to suitable external pages</w:t>
      </w:r>
    </w:p>
    <w:p w14:paraId="25A0FFA0" w14:textId="034C8456" w:rsidR="00795FF9" w:rsidRDefault="00795FF9" w:rsidP="00795FF9">
      <w:pPr>
        <w:pStyle w:val="Kuvaotsikko"/>
        <w:keepNext/>
      </w:pPr>
      <w:r>
        <w:t>Lisätty muutama linki ulkoisille sivuille</w:t>
      </w:r>
    </w:p>
    <w:p w14:paraId="39FA550B" w14:textId="3E8254FA" w:rsidR="00795FF9" w:rsidRPr="000F102D" w:rsidRDefault="00795FF9" w:rsidP="000F10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950AE4" wp14:editId="75B86833">
            <wp:extent cx="5720715" cy="91440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3D2F" w14:textId="297D833A" w:rsidR="00DD18FB" w:rsidRDefault="000F102D" w:rsidP="000F102D">
      <w:pPr>
        <w:rPr>
          <w:lang w:val="en-US"/>
        </w:rPr>
      </w:pPr>
      <w:r w:rsidRPr="000F102D">
        <w:rPr>
          <w:lang w:val="en-US"/>
        </w:rPr>
        <w:t>c.</w:t>
      </w:r>
      <w:r w:rsidRPr="000F102D">
        <w:rPr>
          <w:lang w:val="en-US"/>
        </w:rPr>
        <w:tab/>
        <w:t>Create a “Glossary” -page to your site. Inside this page add links to to alphabetical groups of terms</w:t>
      </w:r>
    </w:p>
    <w:p w14:paraId="4F201373" w14:textId="0C95EDB5" w:rsidR="00795FF9" w:rsidRPr="000F102D" w:rsidRDefault="00795FF9" w:rsidP="000F10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23974" wp14:editId="01BDD62D">
            <wp:extent cx="4476902" cy="2103945"/>
            <wp:effectExtent l="0" t="0" r="0" b="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893" cy="21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AB77" w14:textId="77777777" w:rsidR="00DD18FB" w:rsidRPr="000F102D" w:rsidRDefault="00DD18FB" w:rsidP="00855982">
      <w:pPr>
        <w:rPr>
          <w:lang w:val="en-GB"/>
        </w:rPr>
      </w:pPr>
    </w:p>
    <w:sectPr w:rsidR="00DD18FB" w:rsidRPr="000F102D" w:rsidSect="00855982">
      <w:footerReference w:type="default" r:id="rId2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B153E" w14:textId="77777777" w:rsidR="00FB758A" w:rsidRDefault="00FB758A" w:rsidP="00855982">
      <w:pPr>
        <w:spacing w:after="0" w:line="240" w:lineRule="auto"/>
      </w:pPr>
      <w:r>
        <w:separator/>
      </w:r>
    </w:p>
  </w:endnote>
  <w:endnote w:type="continuationSeparator" w:id="0">
    <w:p w14:paraId="56401EBA" w14:textId="77777777" w:rsidR="00FB758A" w:rsidRDefault="00FB758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BB9F7" w14:textId="77777777" w:rsidR="00855982" w:rsidRDefault="00855982">
        <w:pPr>
          <w:pStyle w:val="Alatunniste"/>
        </w:pPr>
        <w:r>
          <w:rPr>
            <w:lang w:bidi="fi-FI"/>
          </w:rPr>
          <w:fldChar w:fldCharType="begin"/>
        </w:r>
        <w:r>
          <w:rPr>
            <w:lang w:bidi="fi-FI"/>
          </w:rPr>
          <w:instrText xml:space="preserve"> PAGE   \* MERGEFORMAT </w:instrText>
        </w:r>
        <w:r>
          <w:rPr>
            <w:lang w:bidi="fi-FI"/>
          </w:rPr>
          <w:fldChar w:fldCharType="separate"/>
        </w:r>
        <w:r w:rsidR="00071960">
          <w:rPr>
            <w:noProof/>
            <w:lang w:bidi="fi-FI"/>
          </w:rPr>
          <w:t>0</w:t>
        </w:r>
        <w:r>
          <w:rPr>
            <w:noProof/>
            <w:lang w:bidi="fi-F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745E0" w14:textId="77777777" w:rsidR="00FB758A" w:rsidRDefault="00FB758A" w:rsidP="00855982">
      <w:pPr>
        <w:spacing w:after="0" w:line="240" w:lineRule="auto"/>
      </w:pPr>
      <w:r>
        <w:separator/>
      </w:r>
    </w:p>
  </w:footnote>
  <w:footnote w:type="continuationSeparator" w:id="0">
    <w:p w14:paraId="0BECCBC4" w14:textId="77777777" w:rsidR="00FB758A" w:rsidRDefault="00FB758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993581">
    <w:abstractNumId w:val="14"/>
  </w:num>
  <w:num w:numId="2" w16cid:durableId="19419104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6245527">
    <w:abstractNumId w:val="14"/>
  </w:num>
  <w:num w:numId="4" w16cid:durableId="821847226">
    <w:abstractNumId w:val="14"/>
  </w:num>
  <w:num w:numId="5" w16cid:durableId="1545020255">
    <w:abstractNumId w:val="14"/>
  </w:num>
  <w:num w:numId="6" w16cid:durableId="1189099879">
    <w:abstractNumId w:val="14"/>
  </w:num>
  <w:num w:numId="7" w16cid:durableId="604653001">
    <w:abstractNumId w:val="14"/>
  </w:num>
  <w:num w:numId="8" w16cid:durableId="1434666412">
    <w:abstractNumId w:val="14"/>
  </w:num>
  <w:num w:numId="9" w16cid:durableId="965888142">
    <w:abstractNumId w:val="14"/>
  </w:num>
  <w:num w:numId="10" w16cid:durableId="2107772944">
    <w:abstractNumId w:val="14"/>
  </w:num>
  <w:num w:numId="11" w16cid:durableId="2030402887">
    <w:abstractNumId w:val="14"/>
  </w:num>
  <w:num w:numId="12" w16cid:durableId="1268007159">
    <w:abstractNumId w:val="14"/>
  </w:num>
  <w:num w:numId="13" w16cid:durableId="767820152">
    <w:abstractNumId w:val="10"/>
  </w:num>
  <w:num w:numId="14" w16cid:durableId="1024987396">
    <w:abstractNumId w:val="17"/>
  </w:num>
  <w:num w:numId="15" w16cid:durableId="1564683893">
    <w:abstractNumId w:val="11"/>
  </w:num>
  <w:num w:numId="16" w16cid:durableId="1776947225">
    <w:abstractNumId w:val="12"/>
  </w:num>
  <w:num w:numId="17" w16cid:durableId="1220434334">
    <w:abstractNumId w:val="9"/>
  </w:num>
  <w:num w:numId="18" w16cid:durableId="194200478">
    <w:abstractNumId w:val="7"/>
  </w:num>
  <w:num w:numId="19" w16cid:durableId="811826379">
    <w:abstractNumId w:val="6"/>
  </w:num>
  <w:num w:numId="20" w16cid:durableId="1889340470">
    <w:abstractNumId w:val="5"/>
  </w:num>
  <w:num w:numId="21" w16cid:durableId="2004694818">
    <w:abstractNumId w:val="4"/>
  </w:num>
  <w:num w:numId="22" w16cid:durableId="2016764171">
    <w:abstractNumId w:val="8"/>
  </w:num>
  <w:num w:numId="23" w16cid:durableId="735473766">
    <w:abstractNumId w:val="3"/>
  </w:num>
  <w:num w:numId="24" w16cid:durableId="1934507834">
    <w:abstractNumId w:val="2"/>
  </w:num>
  <w:num w:numId="25" w16cid:durableId="1765877172">
    <w:abstractNumId w:val="1"/>
  </w:num>
  <w:num w:numId="26" w16cid:durableId="1501461181">
    <w:abstractNumId w:val="0"/>
  </w:num>
  <w:num w:numId="27" w16cid:durableId="919756625">
    <w:abstractNumId w:val="13"/>
  </w:num>
  <w:num w:numId="28" w16cid:durableId="1882552104">
    <w:abstractNumId w:val="15"/>
  </w:num>
  <w:num w:numId="29" w16cid:durableId="1785615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B"/>
    <w:rsid w:val="00071960"/>
    <w:rsid w:val="000F102D"/>
    <w:rsid w:val="001D4362"/>
    <w:rsid w:val="00475E95"/>
    <w:rsid w:val="005401FC"/>
    <w:rsid w:val="007833A7"/>
    <w:rsid w:val="00795FF9"/>
    <w:rsid w:val="00855982"/>
    <w:rsid w:val="00A10484"/>
    <w:rsid w:val="00A17233"/>
    <w:rsid w:val="00AB4E38"/>
    <w:rsid w:val="00DD18FB"/>
    <w:rsid w:val="00E77097"/>
    <w:rsid w:val="00EE14CD"/>
    <w:rsid w:val="00EE2C4B"/>
    <w:rsid w:val="00FB758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F9BCF"/>
  <w15:chartTrackingRefBased/>
  <w15:docId w15:val="{DD939358-B5E5-4AC6-ADDB-E012C616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D262C"/>
  </w:style>
  <w:style w:type="paragraph" w:styleId="Otsikko1">
    <w:name w:val="heading 1"/>
    <w:basedOn w:val="Normaali"/>
    <w:next w:val="Normaali"/>
    <w:link w:val="Otsikk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link w:val="Otsikk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Yltunniste">
    <w:name w:val="header"/>
    <w:basedOn w:val="Normaali"/>
    <w:link w:val="YltunnisteChar"/>
    <w:uiPriority w:val="99"/>
    <w:unhideWhenUsed/>
    <w:rsid w:val="00855982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5982"/>
  </w:style>
  <w:style w:type="character" w:customStyle="1" w:styleId="Otsikko1Char">
    <w:name w:val="Otsikko 1 Char"/>
    <w:basedOn w:val="Kappaleenoletusfontti"/>
    <w:link w:val="Otsikk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855982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55982"/>
  </w:style>
  <w:style w:type="paragraph" w:styleId="Kuvaotsikko">
    <w:name w:val="caption"/>
    <w:basedOn w:val="Normaali"/>
    <w:next w:val="Normaali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outlineLvl w:val="9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1D4362"/>
    <w:rPr>
      <w:rFonts w:ascii="Segoe UI" w:hAnsi="Segoe UI" w:cs="Segoe UI"/>
      <w:szCs w:val="18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1D4362"/>
    <w:rPr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1D4362"/>
    <w:rPr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1D4362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1D4362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1D436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1D4362"/>
    <w:rPr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1D4362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1D4362"/>
    <w:rPr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1D4362"/>
    <w:rPr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1D4362"/>
    <w:rPr>
      <w:rFonts w:ascii="Consolas" w:hAnsi="Consolas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1D4362"/>
    <w:rPr>
      <w:rFonts w:ascii="Consolas" w:hAnsi="Consolas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1D4362"/>
    <w:rPr>
      <w:rFonts w:ascii="Consolas" w:hAnsi="Consolas"/>
      <w:szCs w:val="21"/>
    </w:rPr>
  </w:style>
  <w:style w:type="paragraph" w:styleId="Lohkoteksti">
    <w:name w:val="Block Text"/>
    <w:basedOn w:val="Normaali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vattuHyperlinkki">
    <w:name w:val="FollowedHyperlink"/>
    <w:basedOn w:val="Kappaleenoletusfontti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ki">
    <w:name w:val="Hyperlink"/>
    <w:basedOn w:val="Kappaleenoletusfontti"/>
    <w:uiPriority w:val="99"/>
    <w:unhideWhenUsed/>
    <w:rsid w:val="007833A7"/>
    <w:rPr>
      <w:color w:val="3A6331" w:themeColor="accent4" w:themeShade="BF"/>
      <w:u w:val="single"/>
    </w:rPr>
  </w:style>
  <w:style w:type="character" w:styleId="Paikkamerkkiteksti">
    <w:name w:val="Placeholder Text"/>
    <w:basedOn w:val="Kappaleenoletusfontti"/>
    <w:uiPriority w:val="99"/>
    <w:semiHidden/>
    <w:rsid w:val="007833A7"/>
    <w:rPr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FD262C"/>
    <w:rPr>
      <w:i/>
      <w:iCs/>
      <w:color w:val="B35E06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B4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s://github.com/jounikivi/Wep_Ohjelmointi" TargetMode="Externa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ni\AppData\Roaming\Microsoft\Templates\Raportti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 (tyhjä).dotx</Template>
  <TotalTime>83</TotalTime>
  <Pages>3</Pages>
  <Words>159</Words>
  <Characters>1295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jouni kiviperä</dc:creator>
  <cp:lastModifiedBy>jouni kiviperä</cp:lastModifiedBy>
  <cp:revision>4</cp:revision>
  <dcterms:created xsi:type="dcterms:W3CDTF">2022-11-11T11:18:00Z</dcterms:created>
  <dcterms:modified xsi:type="dcterms:W3CDTF">2022-11-18T08:48:00Z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