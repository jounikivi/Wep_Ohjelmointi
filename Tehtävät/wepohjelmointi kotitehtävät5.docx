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208BD48B" w:rsidR="00311842" w:rsidRDefault="00FB7105">
      <w:pPr>
        <w:pStyle w:val="Otsikko"/>
        <w:rPr>
          <w:rFonts w:ascii="Arial" w:hAnsi="Arial" w:cs="Arial"/>
          <w:sz w:val="22"/>
          <w:szCs w:val="22"/>
        </w:rPr>
      </w:pPr>
      <w:r w:rsidRPr="00311842">
        <w:rPr>
          <w:rFonts w:ascii="Arial" w:hAnsi="Arial" w:cs="Arial"/>
          <w:sz w:val="22"/>
          <w:szCs w:val="22"/>
        </w:rPr>
        <w:t>Tu</w:t>
      </w:r>
      <w:r>
        <w:rPr>
          <w:rFonts w:ascii="Arial" w:hAnsi="Arial" w:cs="Arial"/>
          <w:sz w:val="22"/>
          <w:szCs w:val="22"/>
        </w:rPr>
        <w:t>ttuun</w:t>
      </w:r>
      <w:r w:rsidR="00311842">
        <w:rPr>
          <w:rFonts w:ascii="Arial" w:hAnsi="Arial" w:cs="Arial"/>
          <w:sz w:val="22"/>
          <w:szCs w:val="22"/>
        </w:rPr>
        <w:t xml:space="preserve"> tapaan kaikki koodin pätkät </w:t>
      </w:r>
      <w:r>
        <w:rPr>
          <w:rFonts w:ascii="Arial" w:hAnsi="Arial" w:cs="Arial"/>
          <w:sz w:val="22"/>
          <w:szCs w:val="22"/>
        </w:rPr>
        <w:t>löytyvät</w:t>
      </w:r>
      <w:r w:rsidR="00311842">
        <w:rPr>
          <w:rFonts w:ascii="Arial" w:hAnsi="Arial" w:cs="Arial"/>
          <w:sz w:val="22"/>
          <w:szCs w:val="22"/>
        </w:rPr>
        <w:t xml:space="preserve"> </w:t>
      </w:r>
      <w:r>
        <w:rPr>
          <w:rFonts w:ascii="Arial" w:hAnsi="Arial" w:cs="Arial"/>
          <w:sz w:val="22"/>
          <w:szCs w:val="22"/>
        </w:rPr>
        <w:t>GitHubista</w:t>
      </w:r>
      <w:r w:rsidR="00311842">
        <w:rPr>
          <w:rFonts w:ascii="Arial" w:hAnsi="Arial" w:cs="Arial"/>
          <w:sz w:val="22"/>
          <w:szCs w:val="22"/>
        </w:rPr>
        <w:t xml:space="preserve"> </w:t>
      </w:r>
      <w:hyperlink r:id="rId10" w:history="1">
        <w:r w:rsidR="00311842"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06FD97B1" w:rsidR="00A10484" w:rsidRPr="00C248B8" w:rsidRDefault="000C54A7">
      <w:pPr>
        <w:pStyle w:val="Otsikko"/>
        <w:rPr>
          <w:rFonts w:ascii="Arial" w:hAnsi="Arial" w:cs="Arial"/>
          <w:lang w:val="en-GB"/>
        </w:rPr>
      </w:pPr>
      <w:r w:rsidRPr="00C248B8">
        <w:rPr>
          <w:rFonts w:ascii="Arial" w:hAnsi="Arial" w:cs="Arial"/>
          <w:lang w:val="en-GB"/>
        </w:rPr>
        <w:t>we</w:t>
      </w:r>
      <w:r w:rsidR="000F2019" w:rsidRPr="00C248B8">
        <w:rPr>
          <w:rFonts w:ascii="Arial" w:hAnsi="Arial" w:cs="Arial"/>
          <w:lang w:val="en-GB"/>
        </w:rPr>
        <w:t>b-</w:t>
      </w:r>
      <w:proofErr w:type="spellStart"/>
      <w:r w:rsidRPr="00C248B8">
        <w:rPr>
          <w:rFonts w:ascii="Arial" w:hAnsi="Arial" w:cs="Arial"/>
          <w:lang w:val="en-GB"/>
        </w:rPr>
        <w:t>ohjelmointi</w:t>
      </w:r>
      <w:proofErr w:type="spellEnd"/>
      <w:r w:rsidRPr="00C248B8">
        <w:rPr>
          <w:rFonts w:ascii="Arial" w:hAnsi="Arial" w:cs="Arial"/>
          <w:lang w:val="en-GB"/>
        </w:rPr>
        <w:t xml:space="preserve"> kotitehtävät</w:t>
      </w:r>
      <w:r w:rsidR="0046510A">
        <w:rPr>
          <w:rFonts w:ascii="Arial" w:hAnsi="Arial" w:cs="Arial"/>
          <w:lang w:val="en-GB"/>
        </w:rPr>
        <w:t>5</w:t>
      </w:r>
    </w:p>
    <w:p w14:paraId="2671AD9E" w14:textId="2CA9A56C" w:rsidR="00855982" w:rsidRDefault="00C248B8" w:rsidP="00C248B8">
      <w:pPr>
        <w:pStyle w:val="Otsikko1"/>
        <w:numPr>
          <w:ilvl w:val="0"/>
          <w:numId w:val="33"/>
        </w:numPr>
        <w:rPr>
          <w:rFonts w:ascii="Arial" w:hAnsi="Arial" w:cs="Arial"/>
          <w:color w:val="FF0000"/>
          <w:lang w:val="en-GB"/>
        </w:rPr>
      </w:pPr>
      <w:r w:rsidRPr="00C248B8">
        <w:rPr>
          <w:rFonts w:ascii="Arial" w:hAnsi="Arial" w:cs="Arial"/>
          <w:color w:val="FF0000"/>
          <w:lang w:val="en-GB"/>
        </w:rPr>
        <w:t>List and shortly explain the benefits of using</w:t>
      </w:r>
      <w:r>
        <w:rPr>
          <w:rFonts w:ascii="Arial" w:hAnsi="Arial" w:cs="Arial"/>
          <w:color w:val="FF0000"/>
          <w:lang w:val="en-GB"/>
        </w:rPr>
        <w:t xml:space="preserve"> </w:t>
      </w:r>
      <w:r w:rsidRPr="00C248B8">
        <w:rPr>
          <w:rFonts w:ascii="Arial" w:hAnsi="Arial" w:cs="Arial"/>
          <w:color w:val="FF0000"/>
          <w:lang w:val="en-GB"/>
        </w:rPr>
        <w:t>CSS</w:t>
      </w:r>
    </w:p>
    <w:p w14:paraId="014294B6" w14:textId="77777777" w:rsidR="00F22068" w:rsidRDefault="00F22068" w:rsidP="00F22068">
      <w:r>
        <w:t xml:space="preserve">Monet </w:t>
      </w:r>
      <w:proofErr w:type="spellStart"/>
      <w:r>
        <w:t>CSS:llä</w:t>
      </w:r>
      <w:proofErr w:type="spellEnd"/>
      <w:r>
        <w:t xml:space="preserve"> tehtävät asiat voidaan tehdä myös HTML:llä HTML-koodin joukkoon.</w:t>
      </w:r>
    </w:p>
    <w:p w14:paraId="724FAE28" w14:textId="77777777" w:rsidR="00F22068" w:rsidRDefault="00F22068" w:rsidP="00F22068">
      <w:r>
        <w:t xml:space="preserve">CSS on kuitenkin joustavampi useiden määritysten suhteen. Esimerkiksi taustavärin voi html:ssä määritellä vain sivulle, taulukolle tai taulukon solulle. </w:t>
      </w:r>
      <w:proofErr w:type="spellStart"/>
      <w:r>
        <w:t>CSS:llä</w:t>
      </w:r>
      <w:proofErr w:type="spellEnd"/>
      <w:r>
        <w:t xml:space="preserve"> taustavärin voi määritellä mille tahansa elementille.</w:t>
      </w:r>
    </w:p>
    <w:p w14:paraId="75D91C88" w14:textId="3965C714" w:rsidR="00F22068" w:rsidRDefault="00F22068" w:rsidP="00F22068">
      <w:r>
        <w:t xml:space="preserve">CSS on myös monipuolisempi ja tarjoaa ulkoasun muotoiluun enemmän mahdollisuuksia kuin HTML. CSS on suunniteltu ulkoasun säätelyyn. HTML on </w:t>
      </w:r>
      <w:r>
        <w:t>alun perin</w:t>
      </w:r>
      <w:r>
        <w:t xml:space="preserve"> suunniteltu nimenomaan tekstin loogisen rakenteen merkkaukseen. Tällä hetkellä HTML:ää kehitetään taas siihen suuntaan, että HTML toimii vain rakenteen merkkauksena ja kaikki ulkoasua koskevat määritykset tehdään </w:t>
      </w:r>
      <w:proofErr w:type="spellStart"/>
      <w:r>
        <w:t>CSS:llä</w:t>
      </w:r>
      <w:proofErr w:type="spellEnd"/>
      <w:r>
        <w:t>.</w:t>
      </w:r>
    </w:p>
    <w:p w14:paraId="25287748" w14:textId="77777777" w:rsidR="00F22068" w:rsidRDefault="00F22068" w:rsidP="00F22068">
      <w:proofErr w:type="spellStart"/>
      <w:r>
        <w:t>CSS:n</w:t>
      </w:r>
      <w:proofErr w:type="spellEnd"/>
      <w:r>
        <w:t xml:space="preserve"> avulla on myös helpompaa hallita suurten sivustojen tyylejä, koska tyylimääritykset voidaan kirjoittaa vain yhteen tiedostoon, johon viitataan jokaiselta sivulta.</w:t>
      </w:r>
    </w:p>
    <w:p w14:paraId="37FE2907" w14:textId="1C74D1F6" w:rsidR="00C248B8" w:rsidRPr="00B25BA2" w:rsidRDefault="00F22068" w:rsidP="00F22068">
      <w:r>
        <w:t>Web-suunnittelija voi itsekin tarjota useita tyylitiedostoja erityyppisiin päätelaitteisiin.</w:t>
      </w:r>
    </w:p>
    <w:p w14:paraId="6AB25675" w14:textId="11884262" w:rsidR="00700688" w:rsidRDefault="00C248B8" w:rsidP="00700688">
      <w:pPr>
        <w:pStyle w:val="Otsikko1"/>
        <w:rPr>
          <w:rFonts w:ascii="Arial" w:hAnsi="Arial" w:cs="Arial"/>
          <w:color w:val="FF0000"/>
          <w:lang w:val="en-GB"/>
        </w:rPr>
      </w:pPr>
      <w:r w:rsidRPr="00C248B8">
        <w:rPr>
          <w:rFonts w:ascii="Arial" w:hAnsi="Arial" w:cs="Arial"/>
          <w:color w:val="FF0000"/>
          <w:lang w:val="en-GB"/>
        </w:rPr>
        <w:t>2. Explain the structure of the following rule. What are the different parts? What does this particular rule make? Any other observations of it?</w:t>
      </w:r>
    </w:p>
    <w:p w14:paraId="6F9678B9" w14:textId="77777777" w:rsidR="00C248B8" w:rsidRPr="00F61425" w:rsidRDefault="00C248B8" w:rsidP="00C248B8">
      <w:pPr>
        <w:rPr>
          <w:highlight w:val="blue"/>
          <w:lang w:val="en-US"/>
        </w:rPr>
      </w:pPr>
      <w:r w:rsidRPr="00F61425">
        <w:rPr>
          <w:highlight w:val="blue"/>
          <w:lang w:val="en-US"/>
        </w:rPr>
        <w:t>h1 {</w:t>
      </w:r>
    </w:p>
    <w:p w14:paraId="7AA2335C" w14:textId="77777777" w:rsidR="00C248B8" w:rsidRPr="00F61425" w:rsidRDefault="00C248B8" w:rsidP="00C248B8">
      <w:pPr>
        <w:rPr>
          <w:highlight w:val="blue"/>
          <w:lang w:val="en-US"/>
        </w:rPr>
      </w:pPr>
      <w:r w:rsidRPr="00F61425">
        <w:rPr>
          <w:highlight w:val="blue"/>
          <w:lang w:val="en-US"/>
        </w:rPr>
        <w:t xml:space="preserve">  text-align: </w:t>
      </w:r>
      <w:proofErr w:type="gramStart"/>
      <w:r w:rsidRPr="00F61425">
        <w:rPr>
          <w:highlight w:val="blue"/>
          <w:lang w:val="en-US"/>
        </w:rPr>
        <w:t>center;</w:t>
      </w:r>
      <w:proofErr w:type="gramEnd"/>
    </w:p>
    <w:p w14:paraId="3B994ED4" w14:textId="77777777" w:rsidR="00C248B8" w:rsidRPr="00F61425" w:rsidRDefault="00C248B8" w:rsidP="00C248B8">
      <w:pPr>
        <w:rPr>
          <w:highlight w:val="blue"/>
          <w:lang w:val="en-US"/>
        </w:rPr>
      </w:pPr>
      <w:r w:rsidRPr="00F61425">
        <w:rPr>
          <w:highlight w:val="blue"/>
          <w:lang w:val="en-US"/>
        </w:rPr>
        <w:t xml:space="preserve">  color: </w:t>
      </w:r>
      <w:proofErr w:type="gramStart"/>
      <w:r w:rsidRPr="00F61425">
        <w:rPr>
          <w:highlight w:val="blue"/>
          <w:lang w:val="en-US"/>
        </w:rPr>
        <w:t>red;</w:t>
      </w:r>
      <w:proofErr w:type="gramEnd"/>
    </w:p>
    <w:p w14:paraId="1525BC3C" w14:textId="26942965" w:rsidR="00B25BA2" w:rsidRDefault="00C248B8" w:rsidP="00C248B8">
      <w:pPr>
        <w:rPr>
          <w:lang w:val="en-US"/>
        </w:rPr>
      </w:pPr>
      <w:r w:rsidRPr="00F61425">
        <w:rPr>
          <w:highlight w:val="blue"/>
          <w:lang w:val="en-US"/>
        </w:rPr>
        <w:t>}</w:t>
      </w:r>
    </w:p>
    <w:p w14:paraId="1D04D6E5" w14:textId="1F58A5E6" w:rsidR="003553A7" w:rsidRDefault="003553A7" w:rsidP="00C248B8">
      <w:r w:rsidRPr="003553A7">
        <w:t>h1 on html koodissa o</w:t>
      </w:r>
      <w:r>
        <w:t>leva otsikon tagi</w:t>
      </w:r>
    </w:p>
    <w:p w14:paraId="26E131FC" w14:textId="48F35D99" w:rsidR="003553A7" w:rsidRDefault="003553A7" w:rsidP="00C248B8">
      <w:proofErr w:type="spellStart"/>
      <w:r w:rsidRPr="003553A7">
        <w:t>text-</w:t>
      </w:r>
      <w:proofErr w:type="gramStart"/>
      <w:r w:rsidRPr="003553A7">
        <w:t>aling:center</w:t>
      </w:r>
      <w:proofErr w:type="spellEnd"/>
      <w:proofErr w:type="gramEnd"/>
      <w:r w:rsidRPr="003553A7">
        <w:t xml:space="preserve"> tarkoittaa sitä</w:t>
      </w:r>
      <w:r>
        <w:t xml:space="preserve"> että otsikko näytetään sivun keskelle</w:t>
      </w:r>
    </w:p>
    <w:p w14:paraId="3B5A8568" w14:textId="7CB481CB" w:rsidR="003553A7" w:rsidRPr="003553A7" w:rsidRDefault="003553A7" w:rsidP="00C248B8">
      <w:proofErr w:type="spellStart"/>
      <w:proofErr w:type="gramStart"/>
      <w:r>
        <w:t>color:red</w:t>
      </w:r>
      <w:proofErr w:type="spellEnd"/>
      <w:proofErr w:type="gramEnd"/>
      <w:r>
        <w:t xml:space="preserve"> tarkoittaa sitä että otsikon väri vaihdetaan punaiseksi</w:t>
      </w:r>
    </w:p>
    <w:p w14:paraId="3572E1D5" w14:textId="77777777" w:rsidR="006737E1" w:rsidRDefault="006737E1" w:rsidP="00700688">
      <w:pPr>
        <w:pStyle w:val="Otsikko1"/>
        <w:rPr>
          <w:rFonts w:ascii="Arial" w:hAnsi="Arial" w:cs="Arial"/>
          <w:color w:val="FF0000"/>
          <w:lang w:val="en-GB"/>
        </w:rPr>
      </w:pPr>
    </w:p>
    <w:p w14:paraId="21DF8F3B" w14:textId="337548B4" w:rsidR="00700688" w:rsidRDefault="00C248B8" w:rsidP="00700688">
      <w:pPr>
        <w:pStyle w:val="Otsikko1"/>
        <w:rPr>
          <w:rFonts w:ascii="Arial" w:hAnsi="Arial" w:cs="Arial"/>
          <w:color w:val="FF0000"/>
          <w:lang w:val="en-GB"/>
        </w:rPr>
      </w:pPr>
      <w:r w:rsidRPr="00C248B8">
        <w:rPr>
          <w:rFonts w:ascii="Arial" w:hAnsi="Arial" w:cs="Arial"/>
          <w:color w:val="FF0000"/>
          <w:lang w:val="en-GB"/>
        </w:rPr>
        <w:t>3. Make the Your First Style Sheet exercises 11-1 to 11-2 of the course book.</w:t>
      </w:r>
    </w:p>
    <w:p w14:paraId="2EFB6629" w14:textId="66908477" w:rsidR="00FA71D9" w:rsidRPr="00E3208F" w:rsidRDefault="00B70B29" w:rsidP="00FA71D9">
      <w:pPr>
        <w:rPr>
          <w:lang w:val="en-GB"/>
        </w:rPr>
      </w:pPr>
      <w:r>
        <w:rPr>
          <w:noProof/>
          <w:lang w:val="en-GB"/>
        </w:rPr>
        <w:t xml:space="preserve">Tässä on molemmat yhdessä </w:t>
      </w:r>
      <w:r>
        <w:rPr>
          <w:noProof/>
          <w:lang w:val="en-GB"/>
        </w:rPr>
        <w:drawing>
          <wp:inline distT="0" distB="0" distL="0" distR="0" wp14:anchorId="10C7D68D" wp14:editId="3D28F01E">
            <wp:extent cx="5723890" cy="2968625"/>
            <wp:effectExtent l="0" t="0" r="0" b="317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890" cy="2968625"/>
                    </a:xfrm>
                    <a:prstGeom prst="rect">
                      <a:avLst/>
                    </a:prstGeom>
                    <a:noFill/>
                    <a:ln>
                      <a:noFill/>
                    </a:ln>
                  </pic:spPr>
                </pic:pic>
              </a:graphicData>
            </a:graphic>
          </wp:inline>
        </w:drawing>
      </w:r>
    </w:p>
    <w:p w14:paraId="1860B54A" w14:textId="53DDB35D" w:rsidR="00700688" w:rsidRPr="008744EF" w:rsidRDefault="00C248B8" w:rsidP="008744EF">
      <w:pPr>
        <w:pStyle w:val="Otsikko1"/>
        <w:rPr>
          <w:rFonts w:ascii="Arial" w:hAnsi="Arial" w:cs="Arial"/>
          <w:color w:val="FF0000"/>
          <w:lang w:val="en-GB"/>
        </w:rPr>
      </w:pPr>
      <w:r w:rsidRPr="00C248B8">
        <w:rPr>
          <w:rFonts w:ascii="Arial" w:hAnsi="Arial" w:cs="Arial"/>
          <w:color w:val="FF0000"/>
          <w:lang w:val="en-GB"/>
        </w:rPr>
        <w:t>4. Explain the different ways to attach stylesheets to the document. What is the most preferred way and why?</w:t>
      </w:r>
    </w:p>
    <w:p w14:paraId="0EBF5ADB" w14:textId="48EBF28E" w:rsidR="00F22068" w:rsidRPr="00F22068" w:rsidRDefault="00F22068" w:rsidP="00700688">
      <w:pPr>
        <w:rPr>
          <w:rFonts w:ascii="Arial" w:hAnsi="Arial" w:cs="Arial"/>
        </w:rPr>
      </w:pPr>
      <w:r w:rsidRPr="00F22068">
        <w:rPr>
          <w:rFonts w:ascii="Arial" w:hAnsi="Arial" w:cs="Arial"/>
        </w:rPr>
        <w:t xml:space="preserve">CSS voidaan lisätä HTML-dokumentteihin kolmella tavalla: </w:t>
      </w:r>
      <w:proofErr w:type="spellStart"/>
      <w:r w:rsidRPr="00F22068">
        <w:rPr>
          <w:rFonts w:ascii="Arial" w:hAnsi="Arial" w:cs="Arial"/>
        </w:rPr>
        <w:t>Inline</w:t>
      </w:r>
      <w:proofErr w:type="spellEnd"/>
      <w:r w:rsidRPr="00F22068">
        <w:rPr>
          <w:rFonts w:ascii="Arial" w:hAnsi="Arial" w:cs="Arial"/>
        </w:rPr>
        <w:t xml:space="preserve"> - käyttämällä </w:t>
      </w:r>
      <w:proofErr w:type="spellStart"/>
      <w:r w:rsidRPr="00F22068">
        <w:rPr>
          <w:rFonts w:ascii="Arial" w:hAnsi="Arial" w:cs="Arial"/>
        </w:rPr>
        <w:t>style</w:t>
      </w:r>
      <w:proofErr w:type="spellEnd"/>
      <w:r w:rsidRPr="00F22068">
        <w:rPr>
          <w:rFonts w:ascii="Arial" w:hAnsi="Arial" w:cs="Arial"/>
        </w:rPr>
        <w:t xml:space="preserve">-attribuuttia HTML-elementtien sisällä. Sisäinen - käyttämällä </w:t>
      </w:r>
      <w:proofErr w:type="spellStart"/>
      <w:r w:rsidRPr="00F22068">
        <w:rPr>
          <w:rFonts w:ascii="Arial" w:hAnsi="Arial" w:cs="Arial"/>
        </w:rPr>
        <w:t>style</w:t>
      </w:r>
      <w:proofErr w:type="spellEnd"/>
      <w:r w:rsidRPr="00F22068">
        <w:rPr>
          <w:rFonts w:ascii="Arial" w:hAnsi="Arial" w:cs="Arial"/>
        </w:rPr>
        <w:t xml:space="preserve">-elementtiä </w:t>
      </w:r>
      <w:proofErr w:type="spellStart"/>
      <w:r w:rsidRPr="00F22068">
        <w:rPr>
          <w:rFonts w:ascii="Arial" w:hAnsi="Arial" w:cs="Arial"/>
        </w:rPr>
        <w:t>head</w:t>
      </w:r>
      <w:proofErr w:type="spellEnd"/>
      <w:r w:rsidRPr="00F22068">
        <w:rPr>
          <w:rFonts w:ascii="Arial" w:hAnsi="Arial" w:cs="Arial"/>
        </w:rPr>
        <w:t xml:space="preserve">-osiossa. Ulkoinen - käyttämällä </w:t>
      </w:r>
      <w:proofErr w:type="spellStart"/>
      <w:r w:rsidRPr="00F22068">
        <w:rPr>
          <w:rFonts w:ascii="Arial" w:hAnsi="Arial" w:cs="Arial"/>
        </w:rPr>
        <w:t>link</w:t>
      </w:r>
      <w:proofErr w:type="spellEnd"/>
      <w:r w:rsidRPr="00F22068">
        <w:rPr>
          <w:rFonts w:ascii="Arial" w:hAnsi="Arial" w:cs="Arial"/>
        </w:rPr>
        <w:t>-elementtiä linkittämiseen ulkoiseen CSS-tiedostoon</w:t>
      </w:r>
      <w:r>
        <w:rPr>
          <w:rFonts w:ascii="Arial" w:hAnsi="Arial" w:cs="Arial"/>
        </w:rPr>
        <w:t>.</w:t>
      </w:r>
    </w:p>
    <w:p w14:paraId="5B26EFAC" w14:textId="2428990E" w:rsidR="00C248B8" w:rsidRDefault="00C248B8" w:rsidP="00C248B8">
      <w:pPr>
        <w:pStyle w:val="Otsikko1"/>
        <w:rPr>
          <w:rFonts w:ascii="Arial" w:hAnsi="Arial" w:cs="Arial"/>
          <w:color w:val="FF0000"/>
          <w:lang w:val="en-GB"/>
        </w:rPr>
      </w:pPr>
      <w:bookmarkStart w:id="0" w:name="_Hlk120864048"/>
      <w:r w:rsidRPr="00C248B8">
        <w:rPr>
          <w:rFonts w:ascii="Arial" w:hAnsi="Arial" w:cs="Arial"/>
          <w:color w:val="FF0000"/>
          <w:lang w:val="en-GB"/>
        </w:rPr>
        <w:t>5. Understanding inheritance in CSS.</w:t>
      </w:r>
    </w:p>
    <w:p w14:paraId="00F1D063" w14:textId="025B5F67" w:rsidR="00C248B8" w:rsidRDefault="00C248B8" w:rsidP="00C248B8">
      <w:pPr>
        <w:rPr>
          <w:lang w:val="en-US"/>
        </w:rPr>
      </w:pPr>
      <w:r w:rsidRPr="00F61425">
        <w:rPr>
          <w:highlight w:val="blue"/>
          <w:lang w:val="en-US"/>
        </w:rPr>
        <w:t>a. What does the inheritance mean in the CSS environment?</w:t>
      </w:r>
    </w:p>
    <w:p w14:paraId="06679D48" w14:textId="449AE45C" w:rsidR="00F61425" w:rsidRPr="00F61425" w:rsidRDefault="00F61425" w:rsidP="00C248B8">
      <w:proofErr w:type="spellStart"/>
      <w:r w:rsidRPr="00F61425">
        <w:t>CSS:ssä</w:t>
      </w:r>
      <w:proofErr w:type="spellEnd"/>
      <w:r w:rsidRPr="00F61425">
        <w:t xml:space="preserve"> periytyminen ohjaa, mitä tapahtuu, kun elementin ominaisuudelle ei ole määritetty arvoa. CSS-ominaisuudet voidaan luokitella kahteen tyyppiin: periytyneet ominaisuudet, jotka oletuksena asetetaan pääelementin laskennalliseen arvoon</w:t>
      </w:r>
    </w:p>
    <w:bookmarkEnd w:id="0"/>
    <w:p w14:paraId="57D406C8" w14:textId="08100413" w:rsidR="00C248B8" w:rsidRDefault="00C248B8" w:rsidP="00C248B8">
      <w:pPr>
        <w:rPr>
          <w:lang w:val="en-US"/>
        </w:rPr>
      </w:pPr>
      <w:r w:rsidRPr="00F61425">
        <w:rPr>
          <w:highlight w:val="blue"/>
          <w:lang w:val="en-US"/>
        </w:rPr>
        <w:t>b. Give examples of CSS properties that are inherited and examples of CSS properties that are not inherited.</w:t>
      </w:r>
      <w:r w:rsidRPr="00C248B8">
        <w:rPr>
          <w:lang w:val="en-US"/>
        </w:rPr>
        <w:t xml:space="preserve"> </w:t>
      </w:r>
    </w:p>
    <w:p w14:paraId="6979138F" w14:textId="6FFC5597" w:rsidR="00E57122" w:rsidRPr="00C248B8" w:rsidRDefault="00E57122" w:rsidP="00C248B8">
      <w:pPr>
        <w:rPr>
          <w:lang w:val="en-US"/>
        </w:rPr>
      </w:pPr>
      <w:r>
        <w:rPr>
          <w:noProof/>
          <w:lang w:val="en-US"/>
        </w:rPr>
        <w:lastRenderedPageBreak/>
        <w:drawing>
          <wp:inline distT="0" distB="0" distL="0" distR="0" wp14:anchorId="60BC035A" wp14:editId="26B43BB0">
            <wp:extent cx="4886696" cy="2311611"/>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665" cy="2392487"/>
                    </a:xfrm>
                    <a:prstGeom prst="rect">
                      <a:avLst/>
                    </a:prstGeom>
                    <a:noFill/>
                    <a:ln>
                      <a:noFill/>
                    </a:ln>
                  </pic:spPr>
                </pic:pic>
              </a:graphicData>
            </a:graphic>
          </wp:inline>
        </w:drawing>
      </w:r>
    </w:p>
    <w:p w14:paraId="7C1515EC" w14:textId="2A9F7D6C" w:rsidR="00C248B8" w:rsidRDefault="00C248B8" w:rsidP="00C248B8">
      <w:pPr>
        <w:rPr>
          <w:lang w:val="en-US"/>
        </w:rPr>
      </w:pPr>
      <w:r w:rsidRPr="00F61425">
        <w:rPr>
          <w:highlight w:val="blue"/>
          <w:lang w:val="en-US"/>
        </w:rPr>
        <w:t>c. Explain shortly why this difference in inheritance makes sense.</w:t>
      </w:r>
      <w:r w:rsidRPr="00C248B8">
        <w:rPr>
          <w:lang w:val="en-US"/>
        </w:rPr>
        <w:t xml:space="preserve"> </w:t>
      </w:r>
    </w:p>
    <w:p w14:paraId="439B6915" w14:textId="7A737A06" w:rsidR="001D6D8B" w:rsidRPr="001D6D8B" w:rsidRDefault="001D6D8B" w:rsidP="00C248B8">
      <w:pPr>
        <w:rPr>
          <w:lang w:val="en-GB"/>
        </w:rPr>
      </w:pPr>
      <w:proofErr w:type="spellStart"/>
      <w:r w:rsidRPr="001D6D8B">
        <w:rPr>
          <w:lang w:val="en-GB"/>
        </w:rPr>
        <w:t>lso</w:t>
      </w:r>
      <w:proofErr w:type="spellEnd"/>
      <w:r w:rsidRPr="001D6D8B">
        <w:rPr>
          <w:lang w:val="en-GB"/>
        </w:rPr>
        <w:t xml:space="preserve"> significant here is the concept of inheritance, which means that some CSS properties by default inherit values set on the current</w:t>
      </w:r>
    </w:p>
    <w:p w14:paraId="7E0E3CB6" w14:textId="326E7CB8" w:rsidR="00C248B8" w:rsidRPr="00F61425" w:rsidRDefault="00C248B8" w:rsidP="00C248B8">
      <w:pPr>
        <w:rPr>
          <w:highlight w:val="blue"/>
          <w:lang w:val="en-US"/>
        </w:rPr>
      </w:pPr>
      <w:r w:rsidRPr="00F61425">
        <w:rPr>
          <w:highlight w:val="blue"/>
          <w:lang w:val="en-US"/>
        </w:rPr>
        <w:t>d. Explain shortly how you can override a value of an inherited property.</w:t>
      </w:r>
    </w:p>
    <w:p w14:paraId="53B35BAF" w14:textId="41725C4B" w:rsidR="00C248B8" w:rsidRPr="001D6D8B" w:rsidRDefault="001D6D8B" w:rsidP="00C248B8">
      <w:r w:rsidRPr="001D6D8B">
        <w:t>Perityn menetelmän ohittamiseksi aliluokan menetelmällä on oltava sama nimi, parametriluettelo ja palautustyyppi (tai palautustyypin aliluokka) kuin emomenetelmällä. Kaikki kutsutut menetelmät on määriteltävä omassa luokassaan tai sen superluokassa.</w:t>
      </w:r>
    </w:p>
    <w:p w14:paraId="5ED7108C" w14:textId="5633F57D" w:rsidR="00C248B8" w:rsidRDefault="00C248B8" w:rsidP="00C248B8">
      <w:pPr>
        <w:pStyle w:val="Otsikko1"/>
        <w:rPr>
          <w:rFonts w:ascii="Arial" w:hAnsi="Arial" w:cs="Arial"/>
          <w:color w:val="FF0000"/>
          <w:lang w:val="en-GB"/>
        </w:rPr>
      </w:pPr>
      <w:r w:rsidRPr="00C248B8">
        <w:rPr>
          <w:rFonts w:ascii="Arial" w:hAnsi="Arial" w:cs="Arial"/>
          <w:color w:val="FF0000"/>
          <w:lang w:val="en-GB"/>
        </w:rPr>
        <w:t>6. Understanding cascade in CSS. Explain the following concepts that affect the selection of a rule.</w:t>
      </w:r>
    </w:p>
    <w:p w14:paraId="06346A2B" w14:textId="18AB2972" w:rsidR="00C248B8" w:rsidRPr="00072F70" w:rsidRDefault="00072F70" w:rsidP="00C248B8">
      <w:r w:rsidRPr="00072F70">
        <w:t>Kaskadi on algoritmi, joka määrittelee, kuinka käyttäjäagentit yhdistävät eri lähteistä peräisin olevia ominaisuusarvoja. Kaskadi määrittää alkuperän ja tason, jotka ovat etusijalla, kun useamman kuin yhden alkuperän tai kaskadikerroksen ilmoitukset asettavat arvon elementin ominaisuudelle</w:t>
      </w:r>
    </w:p>
    <w:p w14:paraId="7E042A04" w14:textId="68CDACFE" w:rsidR="00C248B8" w:rsidRDefault="00C248B8" w:rsidP="00C248B8">
      <w:pPr>
        <w:pStyle w:val="Otsikko1"/>
        <w:rPr>
          <w:rFonts w:ascii="Arial" w:hAnsi="Arial" w:cs="Arial"/>
          <w:color w:val="FF0000"/>
          <w:lang w:val="en-GB"/>
        </w:rPr>
      </w:pPr>
      <w:r>
        <w:rPr>
          <w:rFonts w:ascii="Arial" w:hAnsi="Arial" w:cs="Arial"/>
          <w:color w:val="FF0000"/>
          <w:lang w:val="en-GB"/>
        </w:rPr>
        <w:t>7</w:t>
      </w:r>
      <w:r w:rsidRPr="00C248B8">
        <w:rPr>
          <w:rFonts w:ascii="Arial" w:hAnsi="Arial" w:cs="Arial"/>
          <w:color w:val="FF0000"/>
          <w:lang w:val="en-GB"/>
        </w:rPr>
        <w:t>. Use your personal web page project from the previous tasks. Use the developer tools of your browser and take a screenshot of the Styles window (like below) 1) when a block element is selected on some web page and 2) when an inline element is selected on some web page</w:t>
      </w:r>
    </w:p>
    <w:p w14:paraId="70621673" w14:textId="77777777" w:rsidR="00C248B8" w:rsidRPr="00C248B8" w:rsidRDefault="00C248B8" w:rsidP="00C248B8">
      <w:pPr>
        <w:rPr>
          <w:lang w:val="en-US"/>
        </w:rPr>
      </w:pPr>
    </w:p>
    <w:p w14:paraId="4EF66D97" w14:textId="336C3B88" w:rsidR="00C248B8" w:rsidRPr="00C248B8" w:rsidRDefault="009B6141" w:rsidP="00C248B8">
      <w:pPr>
        <w:rPr>
          <w:lang w:val="en-US"/>
        </w:rPr>
      </w:pPr>
      <w:r>
        <w:rPr>
          <w:noProof/>
          <w:lang w:val="en-US"/>
        </w:rPr>
        <w:lastRenderedPageBreak/>
        <w:drawing>
          <wp:inline distT="0" distB="0" distL="0" distR="0" wp14:anchorId="5C088852" wp14:editId="6D024BB4">
            <wp:extent cx="2095995" cy="3745034"/>
            <wp:effectExtent l="0" t="0" r="0" b="825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8066" cy="3766602"/>
                    </a:xfrm>
                    <a:prstGeom prst="rect">
                      <a:avLst/>
                    </a:prstGeom>
                    <a:noFill/>
                    <a:ln>
                      <a:noFill/>
                    </a:ln>
                  </pic:spPr>
                </pic:pic>
              </a:graphicData>
            </a:graphic>
          </wp:inline>
        </w:drawing>
      </w:r>
    </w:p>
    <w:sectPr w:rsidR="00C248B8" w:rsidRPr="00C248B8" w:rsidSect="00855982">
      <w:footerReference w:type="default" r:id="rId14"/>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7880" w14:textId="77777777" w:rsidR="009F5509" w:rsidRDefault="009F5509" w:rsidP="00855982">
      <w:pPr>
        <w:spacing w:after="0" w:line="240" w:lineRule="auto"/>
      </w:pPr>
      <w:r>
        <w:separator/>
      </w:r>
    </w:p>
  </w:endnote>
  <w:endnote w:type="continuationSeparator" w:id="0">
    <w:p w14:paraId="7E286C29" w14:textId="77777777" w:rsidR="009F5509" w:rsidRDefault="009F550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71D23" w14:textId="77777777" w:rsidR="009F5509" w:rsidRDefault="009F5509" w:rsidP="00855982">
      <w:pPr>
        <w:spacing w:after="0" w:line="240" w:lineRule="auto"/>
      </w:pPr>
      <w:r>
        <w:separator/>
      </w:r>
    </w:p>
  </w:footnote>
  <w:footnote w:type="continuationSeparator" w:id="0">
    <w:p w14:paraId="22C5A4A2" w14:textId="77777777" w:rsidR="009F5509" w:rsidRDefault="009F550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D485252"/>
    <w:multiLevelType w:val="hybridMultilevel"/>
    <w:tmpl w:val="9AFE6E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6E4662"/>
    <w:multiLevelType w:val="hybridMultilevel"/>
    <w:tmpl w:val="51CA18AE"/>
    <w:lvl w:ilvl="0" w:tplc="4F32892E">
      <w:start w:val="1"/>
      <w:numFmt w:val="decimal"/>
      <w:lvlText w:val="%1."/>
      <w:lvlJc w:val="left"/>
      <w:pPr>
        <w:ind w:left="735" w:hanging="37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20"/>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9"/>
  </w:num>
  <w:num w:numId="30" w16cid:durableId="2016881103">
    <w:abstractNumId w:val="16"/>
  </w:num>
  <w:num w:numId="31" w16cid:durableId="227573407">
    <w:abstractNumId w:val="18"/>
  </w:num>
  <w:num w:numId="32" w16cid:durableId="328484789">
    <w:abstractNumId w:val="17"/>
  </w:num>
  <w:num w:numId="33" w16cid:durableId="20818232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5520C"/>
    <w:rsid w:val="00071960"/>
    <w:rsid w:val="00072B2A"/>
    <w:rsid w:val="00072F70"/>
    <w:rsid w:val="000C54A7"/>
    <w:rsid w:val="000E0AF5"/>
    <w:rsid w:val="000F2019"/>
    <w:rsid w:val="00166186"/>
    <w:rsid w:val="00170E48"/>
    <w:rsid w:val="001C2B0B"/>
    <w:rsid w:val="001D4362"/>
    <w:rsid w:val="001D6D8B"/>
    <w:rsid w:val="002351EE"/>
    <w:rsid w:val="002A4DFB"/>
    <w:rsid w:val="002C6A7B"/>
    <w:rsid w:val="00311842"/>
    <w:rsid w:val="003553A7"/>
    <w:rsid w:val="003B44AD"/>
    <w:rsid w:val="0046510A"/>
    <w:rsid w:val="00496CBA"/>
    <w:rsid w:val="004D0C5F"/>
    <w:rsid w:val="004F33F8"/>
    <w:rsid w:val="004F7B67"/>
    <w:rsid w:val="00501885"/>
    <w:rsid w:val="005102B3"/>
    <w:rsid w:val="006737E1"/>
    <w:rsid w:val="00674F5C"/>
    <w:rsid w:val="00700688"/>
    <w:rsid w:val="0070655C"/>
    <w:rsid w:val="007833A7"/>
    <w:rsid w:val="00796729"/>
    <w:rsid w:val="007C03A6"/>
    <w:rsid w:val="00855982"/>
    <w:rsid w:val="008744EF"/>
    <w:rsid w:val="009A3BD2"/>
    <w:rsid w:val="009B6141"/>
    <w:rsid w:val="009F5509"/>
    <w:rsid w:val="009F78FD"/>
    <w:rsid w:val="00A10484"/>
    <w:rsid w:val="00A80380"/>
    <w:rsid w:val="00AB0C99"/>
    <w:rsid w:val="00B20BCC"/>
    <w:rsid w:val="00B25BA2"/>
    <w:rsid w:val="00B70B29"/>
    <w:rsid w:val="00C248B8"/>
    <w:rsid w:val="00CD46BC"/>
    <w:rsid w:val="00DA151E"/>
    <w:rsid w:val="00E3208F"/>
    <w:rsid w:val="00E34D86"/>
    <w:rsid w:val="00E57122"/>
    <w:rsid w:val="00E77097"/>
    <w:rsid w:val="00E90160"/>
    <w:rsid w:val="00EA2D65"/>
    <w:rsid w:val="00ED01C2"/>
    <w:rsid w:val="00EE196C"/>
    <w:rsid w:val="00F22068"/>
    <w:rsid w:val="00F2577C"/>
    <w:rsid w:val="00F45F07"/>
    <w:rsid w:val="00F61425"/>
    <w:rsid w:val="00FA71D9"/>
    <w:rsid w:val="00FB710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 w:type="paragraph" w:styleId="NormaaliWWW">
    <w:name w:val="Normal (Web)"/>
    <w:basedOn w:val="Normaali"/>
    <w:uiPriority w:val="99"/>
    <w:semiHidden/>
    <w:unhideWhenUsed/>
    <w:rsid w:val="00B25BA2"/>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7104">
      <w:bodyDiv w:val="1"/>
      <w:marLeft w:val="0"/>
      <w:marRight w:val="0"/>
      <w:marTop w:val="0"/>
      <w:marBottom w:val="0"/>
      <w:divBdr>
        <w:top w:val="none" w:sz="0" w:space="0" w:color="auto"/>
        <w:left w:val="none" w:sz="0" w:space="0" w:color="auto"/>
        <w:bottom w:val="none" w:sz="0" w:space="0" w:color="auto"/>
        <w:right w:val="none" w:sz="0" w:space="0" w:color="auto"/>
      </w:divBdr>
    </w:div>
    <w:div w:id="391271011">
      <w:bodyDiv w:val="1"/>
      <w:marLeft w:val="0"/>
      <w:marRight w:val="0"/>
      <w:marTop w:val="0"/>
      <w:marBottom w:val="0"/>
      <w:divBdr>
        <w:top w:val="none" w:sz="0" w:space="0" w:color="auto"/>
        <w:left w:val="none" w:sz="0" w:space="0" w:color="auto"/>
        <w:bottom w:val="none" w:sz="0" w:space="0" w:color="auto"/>
        <w:right w:val="none" w:sz="0" w:space="0" w:color="auto"/>
      </w:divBdr>
    </w:div>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625045476">
      <w:bodyDiv w:val="1"/>
      <w:marLeft w:val="0"/>
      <w:marRight w:val="0"/>
      <w:marTop w:val="0"/>
      <w:marBottom w:val="0"/>
      <w:divBdr>
        <w:top w:val="none" w:sz="0" w:space="0" w:color="auto"/>
        <w:left w:val="none" w:sz="0" w:space="0" w:color="auto"/>
        <w:bottom w:val="none" w:sz="0" w:space="0" w:color="auto"/>
        <w:right w:val="none" w:sz="0" w:space="0" w:color="auto"/>
      </w:divBdr>
    </w:div>
    <w:div w:id="649486508">
      <w:bodyDiv w:val="1"/>
      <w:marLeft w:val="0"/>
      <w:marRight w:val="0"/>
      <w:marTop w:val="0"/>
      <w:marBottom w:val="0"/>
      <w:divBdr>
        <w:top w:val="none" w:sz="0" w:space="0" w:color="auto"/>
        <w:left w:val="none" w:sz="0" w:space="0" w:color="auto"/>
        <w:bottom w:val="none" w:sz="0" w:space="0" w:color="auto"/>
        <w:right w:val="none" w:sz="0" w:space="0" w:color="auto"/>
      </w:divBdr>
    </w:div>
    <w:div w:id="718674101">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 w:id="1185485140">
      <w:bodyDiv w:val="1"/>
      <w:marLeft w:val="0"/>
      <w:marRight w:val="0"/>
      <w:marTop w:val="0"/>
      <w:marBottom w:val="0"/>
      <w:divBdr>
        <w:top w:val="none" w:sz="0" w:space="0" w:color="auto"/>
        <w:left w:val="none" w:sz="0" w:space="0" w:color="auto"/>
        <w:bottom w:val="none" w:sz="0" w:space="0" w:color="auto"/>
        <w:right w:val="none" w:sz="0" w:space="0" w:color="auto"/>
      </w:divBdr>
    </w:div>
    <w:div w:id="1190217734">
      <w:bodyDiv w:val="1"/>
      <w:marLeft w:val="0"/>
      <w:marRight w:val="0"/>
      <w:marTop w:val="0"/>
      <w:marBottom w:val="0"/>
      <w:divBdr>
        <w:top w:val="none" w:sz="0" w:space="0" w:color="auto"/>
        <w:left w:val="none" w:sz="0" w:space="0" w:color="auto"/>
        <w:bottom w:val="none" w:sz="0" w:space="0" w:color="auto"/>
        <w:right w:val="none" w:sz="0" w:space="0" w:color="auto"/>
      </w:divBdr>
    </w:div>
    <w:div w:id="208961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73</TotalTime>
  <Pages>4</Pages>
  <Words>400</Words>
  <Characters>3249</Characters>
  <Application>Microsoft Office Word</Application>
  <DocSecurity>0</DocSecurity>
  <Lines>27</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Kiviperä Jouni</cp:lastModifiedBy>
  <cp:revision>11</cp:revision>
  <cp:lastPrinted>2022-11-27T17:31:00Z</cp:lastPrinted>
  <dcterms:created xsi:type="dcterms:W3CDTF">2022-12-02T07:02:00Z</dcterms:created>
  <dcterms:modified xsi:type="dcterms:W3CDTF">2022-12-02T09:02:00Z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